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955" w:rsidRDefault="003D7D1A" w:rsidP="003D7D1A">
      <w:pPr>
        <w:pStyle w:val="Heading1"/>
      </w:pPr>
      <w:r>
        <w:t>Heuristic Analysis</w:t>
      </w:r>
    </w:p>
    <w:p w:rsidR="003D7D1A" w:rsidRDefault="003D7D1A" w:rsidP="003D7D1A">
      <w:pPr>
        <w:pStyle w:val="Heading2"/>
      </w:pPr>
      <w:r>
        <w:t>Optimal Plans</w:t>
      </w:r>
    </w:p>
    <w:p w:rsidR="003D7D1A" w:rsidRDefault="003D7D1A" w:rsidP="003D7D1A">
      <w:r>
        <w:t>I worked out following planning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D7D1A" w:rsidTr="006B1459">
        <w:tc>
          <w:tcPr>
            <w:tcW w:w="1838" w:type="dxa"/>
            <w:shd w:val="clear" w:color="auto" w:fill="D9D9D9" w:themeFill="background1" w:themeFillShade="D9"/>
          </w:tcPr>
          <w:p w:rsidR="003D7D1A" w:rsidRDefault="003D7D1A" w:rsidP="003D7D1A">
            <w:r>
              <w:t>Problem #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:rsidR="003D7D1A" w:rsidRDefault="003D7D1A" w:rsidP="003D7D1A">
            <w:r>
              <w:t>Plan</w:t>
            </w:r>
          </w:p>
        </w:tc>
      </w:tr>
      <w:tr w:rsidR="003D7D1A" w:rsidTr="006B1459">
        <w:tc>
          <w:tcPr>
            <w:tcW w:w="1838" w:type="dxa"/>
          </w:tcPr>
          <w:p w:rsidR="003D7D1A" w:rsidRDefault="003D7D1A" w:rsidP="003D7D1A">
            <w:r>
              <w:t>1</w:t>
            </w:r>
          </w:p>
        </w:tc>
        <w:tc>
          <w:tcPr>
            <w:tcW w:w="7178" w:type="dxa"/>
          </w:tcPr>
          <w:p w:rsidR="003D7D1A" w:rsidRDefault="003D7D1A" w:rsidP="003D7D1A">
            <w:proofErr w:type="gramStart"/>
            <w:r>
              <w:t>Load(</w:t>
            </w:r>
            <w:proofErr w:type="gramEnd"/>
            <w:r>
              <w:t>C1, P1, SFO)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SFO, JFK)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C2, P2, JFK)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JFK,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C1, P1, JFK)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C2, P2, SFO)</w:t>
            </w:r>
          </w:p>
        </w:tc>
      </w:tr>
      <w:tr w:rsidR="003D7D1A" w:rsidTr="006B1459">
        <w:tc>
          <w:tcPr>
            <w:tcW w:w="1838" w:type="dxa"/>
          </w:tcPr>
          <w:p w:rsidR="003D7D1A" w:rsidRDefault="003D7D1A" w:rsidP="003D7D1A">
            <w:r>
              <w:t>2</w:t>
            </w:r>
          </w:p>
        </w:tc>
        <w:tc>
          <w:tcPr>
            <w:tcW w:w="7178" w:type="dxa"/>
          </w:tcPr>
          <w:p w:rsidR="003D7D1A" w:rsidRDefault="003D7D1A" w:rsidP="003D7D1A">
            <w:proofErr w:type="gramStart"/>
            <w:r>
              <w:t>Load(</w:t>
            </w:r>
            <w:proofErr w:type="gramEnd"/>
            <w:r>
              <w:t>C1, P1, SFO)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SFO, JFK)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C2, P2, JFK)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JFK, SFO)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C3, P3, ATL)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P3, ATL,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C3, P3,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C2, P2,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C1, P1, JFK)</w:t>
            </w:r>
          </w:p>
        </w:tc>
      </w:tr>
      <w:tr w:rsidR="003D7D1A" w:rsidTr="006B1459">
        <w:tc>
          <w:tcPr>
            <w:tcW w:w="1838" w:type="dxa"/>
          </w:tcPr>
          <w:p w:rsidR="003D7D1A" w:rsidRDefault="003D7D1A" w:rsidP="003D7D1A">
            <w:r>
              <w:t>3</w:t>
            </w:r>
          </w:p>
        </w:tc>
        <w:tc>
          <w:tcPr>
            <w:tcW w:w="7178" w:type="dxa"/>
          </w:tcPr>
          <w:p w:rsidR="003D7D1A" w:rsidRDefault="003D7D1A" w:rsidP="003D7D1A">
            <w:proofErr w:type="gramStart"/>
            <w:r>
              <w:t>Load(</w:t>
            </w:r>
            <w:proofErr w:type="gramEnd"/>
            <w:r>
              <w:t>C2, P2, JFK)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JFK, ORD)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C4, P2, ORD)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P2, ORD, SFO)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C1, P1, SFO)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SFO, ATL)</w:t>
            </w:r>
          </w:p>
          <w:p w:rsidR="003D7D1A" w:rsidRDefault="003D7D1A" w:rsidP="003D7D1A">
            <w:proofErr w:type="gramStart"/>
            <w:r>
              <w:t>Load(</w:t>
            </w:r>
            <w:proofErr w:type="gramEnd"/>
            <w:r>
              <w:t>C3, P1, ATL)</w:t>
            </w:r>
          </w:p>
          <w:p w:rsidR="003D7D1A" w:rsidRDefault="003D7D1A" w:rsidP="003D7D1A">
            <w:proofErr w:type="gramStart"/>
            <w:r>
              <w:t>Fly(</w:t>
            </w:r>
            <w:proofErr w:type="gramEnd"/>
            <w:r>
              <w:t>P1, ATL, JFK)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C4, P2,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C3, P1, JFK)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C2, P2, SFO)</w:t>
            </w:r>
          </w:p>
          <w:p w:rsidR="003D7D1A" w:rsidRDefault="003D7D1A" w:rsidP="003D7D1A">
            <w:proofErr w:type="gramStart"/>
            <w:r>
              <w:t>Unload(</w:t>
            </w:r>
            <w:proofErr w:type="gramEnd"/>
            <w:r>
              <w:t>C1, P1, JFK)</w:t>
            </w:r>
          </w:p>
        </w:tc>
      </w:tr>
    </w:tbl>
    <w:p w:rsidR="003D7D1A" w:rsidRPr="003D7D1A" w:rsidRDefault="003D7D1A" w:rsidP="003D7D1A"/>
    <w:p w:rsidR="00EF53FC" w:rsidRDefault="00EF53FC" w:rsidP="001B5FB2">
      <w:pPr>
        <w:pStyle w:val="Heading2"/>
      </w:pPr>
      <w:r>
        <w:br w:type="page"/>
      </w:r>
      <w:r w:rsidR="001B5FB2">
        <w:lastRenderedPageBreak/>
        <w:t>Analysis</w:t>
      </w:r>
    </w:p>
    <w:p w:rsidR="001B5FB2" w:rsidRDefault="001B5FB2" w:rsidP="001B5FB2">
      <w:r>
        <w:t xml:space="preserve">The performance of </w:t>
      </w:r>
      <w:r w:rsidR="005A7CF6">
        <w:t xml:space="preserve">the </w:t>
      </w:r>
      <w:r>
        <w:t>following searches/heuristics were analysed: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5FB2" w:rsidTr="001B5FB2">
        <w:tc>
          <w:tcPr>
            <w:tcW w:w="30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5FB2" w:rsidRDefault="001B5FB2" w:rsidP="001B5FB2">
            <w:r>
              <w:t>Name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5FB2" w:rsidRDefault="001B5FB2" w:rsidP="001B5FB2">
            <w:r>
              <w:t>Search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5FB2" w:rsidRDefault="001B5FB2" w:rsidP="001B5FB2">
            <w:r>
              <w:t>Heuristic</w:t>
            </w:r>
          </w:p>
        </w:tc>
      </w:tr>
      <w:tr w:rsidR="001B5FB2" w:rsidTr="001B5FB2"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proofErr w:type="spellStart"/>
            <w:r>
              <w:t>breadth_first</w:t>
            </w:r>
            <w:proofErr w:type="spellEnd"/>
          </w:p>
        </w:tc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r>
              <w:t>Breadth First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:rsidR="001B5FB2" w:rsidRDefault="001B5FB2" w:rsidP="001B5FB2">
            <w:r>
              <w:t>None</w:t>
            </w:r>
          </w:p>
        </w:tc>
      </w:tr>
      <w:tr w:rsidR="001B5FB2" w:rsidTr="001B5FB2"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proofErr w:type="spellStart"/>
            <w:r w:rsidRPr="001B5FB2">
              <w:t>depth_first_graph</w:t>
            </w:r>
            <w:proofErr w:type="spellEnd"/>
          </w:p>
        </w:tc>
        <w:tc>
          <w:tcPr>
            <w:tcW w:w="3005" w:type="dxa"/>
            <w:shd w:val="clear" w:color="auto" w:fill="DEEAF6" w:themeFill="accent5" w:themeFillTint="33"/>
          </w:tcPr>
          <w:p w:rsidR="001B5FB2" w:rsidRDefault="001B5FB2" w:rsidP="001B5FB2">
            <w:r>
              <w:t>Depth First Graph</w:t>
            </w:r>
          </w:p>
        </w:tc>
        <w:tc>
          <w:tcPr>
            <w:tcW w:w="3006" w:type="dxa"/>
            <w:shd w:val="clear" w:color="auto" w:fill="DEEAF6" w:themeFill="accent5" w:themeFillTint="33"/>
          </w:tcPr>
          <w:p w:rsidR="001B5FB2" w:rsidRDefault="001B5FB2" w:rsidP="001B5FB2">
            <w:r>
              <w:t>None</w:t>
            </w:r>
          </w:p>
        </w:tc>
      </w:tr>
      <w:tr w:rsidR="001B5FB2" w:rsidTr="001B5FB2">
        <w:tc>
          <w:tcPr>
            <w:tcW w:w="300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1B5FB2" w:rsidRDefault="001B5FB2" w:rsidP="001B5FB2">
            <w:proofErr w:type="spellStart"/>
            <w:r w:rsidRPr="001B5FB2">
              <w:t>uniform_cost_search</w:t>
            </w:r>
            <w:proofErr w:type="spellEnd"/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1B5FB2" w:rsidRDefault="001B5FB2" w:rsidP="001B5FB2">
            <w:r>
              <w:t>Uniform Cost Search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1B5FB2" w:rsidRDefault="001B5FB2" w:rsidP="001B5FB2">
            <w:r>
              <w:t>None</w:t>
            </w:r>
          </w:p>
        </w:tc>
      </w:tr>
      <w:tr w:rsidR="001B5FB2" w:rsidTr="001B5FB2"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proofErr w:type="spellStart"/>
            <w:r w:rsidRPr="001B5FB2">
              <w:t>h_ignore_precondition</w:t>
            </w:r>
            <w:r>
              <w:t>s</w:t>
            </w:r>
            <w:proofErr w:type="spellEnd"/>
          </w:p>
        </w:tc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r>
              <w:t>A*-Search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:rsidR="001B5FB2" w:rsidRDefault="001B5FB2" w:rsidP="001B5FB2">
            <w:r>
              <w:t>Ignore-Preconditions</w:t>
            </w:r>
          </w:p>
        </w:tc>
      </w:tr>
      <w:tr w:rsidR="001B5FB2" w:rsidTr="001B5FB2"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proofErr w:type="spellStart"/>
            <w:r w:rsidRPr="001B5FB2">
              <w:t>h_pg_levelsum</w:t>
            </w:r>
            <w:proofErr w:type="spellEnd"/>
          </w:p>
        </w:tc>
        <w:tc>
          <w:tcPr>
            <w:tcW w:w="3005" w:type="dxa"/>
            <w:shd w:val="clear" w:color="auto" w:fill="E2EFD9" w:themeFill="accent6" w:themeFillTint="33"/>
          </w:tcPr>
          <w:p w:rsidR="001B5FB2" w:rsidRDefault="001B5FB2" w:rsidP="001B5FB2">
            <w:r>
              <w:t>A*-Search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:rsidR="001B5FB2" w:rsidRDefault="001B5FB2" w:rsidP="001B5FB2">
            <w:proofErr w:type="spellStart"/>
            <w:r>
              <w:t>Levelsum</w:t>
            </w:r>
            <w:proofErr w:type="spellEnd"/>
          </w:p>
        </w:tc>
      </w:tr>
    </w:tbl>
    <w:p w:rsidR="001B5FB2" w:rsidRDefault="001B5FB2" w:rsidP="001B5FB2"/>
    <w:p w:rsidR="001B5FB2" w:rsidRDefault="001B5FB2" w:rsidP="001B5FB2">
      <w:r>
        <w:t xml:space="preserve">Following tables compare </w:t>
      </w:r>
      <w:r w:rsidR="00CF3F0B">
        <w:t>the performance of these searches once by calculating the “optimality” using “</w:t>
      </w:r>
      <w:proofErr w:type="spellStart"/>
      <w:r w:rsidR="00CF3F0B">
        <w:t>Nr</w:t>
      </w:r>
      <w:proofErr w:type="spellEnd"/>
      <w:r w:rsidR="00CF3F0B">
        <w:t xml:space="preserve"> Node Expansions” and once by calculating the optimality using “Time Elapsed”.</w:t>
      </w:r>
    </w:p>
    <w:p w:rsidR="00CF3F0B" w:rsidRDefault="00CF3F0B" w:rsidP="00CF3F0B">
      <w:r>
        <w:t xml:space="preserve">The optimality is calculated by comparing each individual search with the hypothetical </w:t>
      </w:r>
      <w:r w:rsidR="00EE5F70">
        <w:t>“</w:t>
      </w:r>
      <w:r>
        <w:t>best search</w:t>
      </w:r>
      <w:r w:rsidR="00EE5F70">
        <w:t>”</w:t>
      </w:r>
      <w:r>
        <w:t xml:space="preserve">. The best search combines the best result of each individual search into once hypothetical best search. </w:t>
      </w:r>
    </w:p>
    <w:p w:rsidR="00CF3F0B" w:rsidRPr="008E0860" w:rsidRDefault="00CF3F0B" w:rsidP="00CF3F0B">
      <w:pPr>
        <w:rPr>
          <w:rFonts w:eastAsiaTheme="minorEastAsia"/>
        </w:rPr>
      </w:pPr>
      <w:r>
        <w:t>The Optimality is defined by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F3F0B" w:rsidRDefault="00CF3F0B" w:rsidP="00CF3F0B">
      <w:r>
        <w:t>whereas N is “</w:t>
      </w:r>
      <w:proofErr w:type="spellStart"/>
      <w:r>
        <w:t>Nr</w:t>
      </w:r>
      <w:proofErr w:type="spellEnd"/>
      <w:r>
        <w:t xml:space="preserve"> node expansion” or “Time Elapsed”, and P is “Plan Length”.  P is to the power of 2 to give a small plan length a higher weight. </w:t>
      </w:r>
    </w:p>
    <w:p w:rsidR="00BB04C5" w:rsidRDefault="00EE5F70" w:rsidP="00CF3F0B">
      <w:pPr>
        <w:keepNext/>
      </w:pPr>
      <w:r w:rsidRPr="00EE5F70">
        <w:rPr>
          <w:noProof/>
        </w:rPr>
        <w:drawing>
          <wp:inline distT="0" distB="0" distL="0" distR="0" wp14:anchorId="544CCCDB" wp14:editId="5E62D97E">
            <wp:extent cx="5731510" cy="2735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0B" w:rsidRDefault="00CF3F0B" w:rsidP="00CF3F0B">
      <w:pPr>
        <w:pStyle w:val="Caption"/>
      </w:pPr>
      <w:bookmarkStart w:id="0" w:name="_Ref501483017"/>
      <w:r>
        <w:t xml:space="preserve">Figure </w:t>
      </w:r>
      <w:r w:rsidR="0093387F">
        <w:fldChar w:fldCharType="begin"/>
      </w:r>
      <w:r w:rsidR="0093387F">
        <w:instrText xml:space="preserve"> SEQ Figure \* ARABIC </w:instrText>
      </w:r>
      <w:r w:rsidR="0093387F">
        <w:fldChar w:fldCharType="separate"/>
      </w:r>
      <w:r w:rsidR="00FE18EE">
        <w:rPr>
          <w:noProof/>
        </w:rPr>
        <w:t>1</w:t>
      </w:r>
      <w:r w:rsidR="0093387F">
        <w:rPr>
          <w:noProof/>
        </w:rPr>
        <w:fldChar w:fldCharType="end"/>
      </w:r>
      <w:bookmarkEnd w:id="0"/>
      <w:r>
        <w:t>: Optimality based on "</w:t>
      </w:r>
      <w:proofErr w:type="spellStart"/>
      <w:r>
        <w:t>nr</w:t>
      </w:r>
      <w:proofErr w:type="spellEnd"/>
      <w:r>
        <w:t xml:space="preserve"> nodes expansion"</w:t>
      </w:r>
      <w:r w:rsidR="00295220">
        <w:t xml:space="preserve"> (ideal for memory constraint </w:t>
      </w:r>
      <w:r w:rsidR="005A7CF6">
        <w:t>environments</w:t>
      </w:r>
      <w:r w:rsidR="00295220">
        <w:t>)</w:t>
      </w:r>
    </w:p>
    <w:p w:rsidR="00CF3F0B" w:rsidRDefault="00CF3F0B" w:rsidP="00CF3F0B"/>
    <w:p w:rsidR="00EE5F70" w:rsidRDefault="00EE5F70" w:rsidP="00CF3F0B">
      <w:pPr>
        <w:keepNext/>
      </w:pPr>
      <w:r w:rsidRPr="00EE5F70">
        <w:rPr>
          <w:noProof/>
        </w:rPr>
        <w:lastRenderedPageBreak/>
        <w:drawing>
          <wp:inline distT="0" distB="0" distL="0" distR="0" wp14:anchorId="3227AEAB" wp14:editId="4D5E4651">
            <wp:extent cx="5731510" cy="2760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0B" w:rsidRDefault="00CF3F0B" w:rsidP="00CF3F0B">
      <w:pPr>
        <w:pStyle w:val="Caption"/>
      </w:pPr>
      <w:r>
        <w:t xml:space="preserve">Figure </w:t>
      </w:r>
      <w:r w:rsidR="0093387F">
        <w:fldChar w:fldCharType="begin"/>
      </w:r>
      <w:r w:rsidR="0093387F">
        <w:instrText xml:space="preserve"> SEQ Figure \* ARABIC </w:instrText>
      </w:r>
      <w:r w:rsidR="0093387F">
        <w:fldChar w:fldCharType="separate"/>
      </w:r>
      <w:r w:rsidR="00FE18EE">
        <w:rPr>
          <w:noProof/>
        </w:rPr>
        <w:t>2</w:t>
      </w:r>
      <w:r w:rsidR="0093387F">
        <w:rPr>
          <w:noProof/>
        </w:rPr>
        <w:fldChar w:fldCharType="end"/>
      </w:r>
      <w:r>
        <w:t xml:space="preserve">: </w:t>
      </w:r>
      <w:r w:rsidRPr="00BF58FA">
        <w:t xml:space="preserve"> Optimality based on "</w:t>
      </w:r>
      <w:r>
        <w:t>time elapsed</w:t>
      </w:r>
      <w:r w:rsidRPr="00BF58FA">
        <w:t>"</w:t>
      </w:r>
      <w:r w:rsidR="00295220">
        <w:t xml:space="preserve"> (ideal for CPU constraint environments)</w:t>
      </w:r>
    </w:p>
    <w:p w:rsidR="00FE18EE" w:rsidRDefault="00FE18EE" w:rsidP="00FE18EE">
      <w:pPr>
        <w:keepNext/>
      </w:pPr>
      <w:r>
        <w:rPr>
          <w:noProof/>
        </w:rPr>
        <w:drawing>
          <wp:inline distT="0" distB="0" distL="0" distR="0" wp14:anchorId="326B8ADD" wp14:editId="3E33D751">
            <wp:extent cx="4816475" cy="2841625"/>
            <wp:effectExtent l="0" t="0" r="3175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32457E6-B6C7-4147-B9F2-47BB77F447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E18EE" w:rsidRDefault="00FE18EE" w:rsidP="00FE18EE">
      <w:pPr>
        <w:pStyle w:val="Caption"/>
      </w:pPr>
      <w:bookmarkStart w:id="1" w:name="_Ref501483040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1"/>
      <w:r>
        <w:t>: Scatterplot "time elapsed" vs. "</w:t>
      </w:r>
      <w:proofErr w:type="spellStart"/>
      <w:r>
        <w:t>nr</w:t>
      </w:r>
      <w:proofErr w:type="spellEnd"/>
      <w:r>
        <w:t xml:space="preserve"> nodes expanded" for Problem 1</w:t>
      </w:r>
    </w:p>
    <w:p w:rsidR="00FE18EE" w:rsidRDefault="00FE18EE" w:rsidP="00FE18EE">
      <w:pPr>
        <w:keepNext/>
      </w:pPr>
      <w:r>
        <w:rPr>
          <w:noProof/>
        </w:rPr>
        <w:lastRenderedPageBreak/>
        <w:drawing>
          <wp:inline distT="0" distB="0" distL="0" distR="0" wp14:anchorId="054CB96A" wp14:editId="06F81D8F">
            <wp:extent cx="4816475" cy="2841625"/>
            <wp:effectExtent l="0" t="0" r="3175" b="1587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7473B62-CABB-4851-9AF4-469634CF9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E18EE" w:rsidRDefault="00FE18EE" w:rsidP="00FE18EE">
      <w:pPr>
        <w:pStyle w:val="Caption"/>
      </w:pPr>
      <w:bookmarkStart w:id="2" w:name="_Ref501483154"/>
      <w:r>
        <w:t xml:space="preserve">Figure </w:t>
      </w:r>
      <w:fldSimple w:instr=" SEQ Figure \* ARABIC ">
        <w:r>
          <w:rPr>
            <w:noProof/>
          </w:rPr>
          <w:t>4</w:t>
        </w:r>
      </w:fldSimple>
      <w:bookmarkEnd w:id="2"/>
      <w:r w:rsidRPr="00756CCF">
        <w:t>: Scatterplot "time elapsed" vs. "</w:t>
      </w:r>
      <w:proofErr w:type="spellStart"/>
      <w:r w:rsidRPr="00756CCF">
        <w:t>nr</w:t>
      </w:r>
      <w:proofErr w:type="spellEnd"/>
      <w:r w:rsidRPr="00756CCF">
        <w:t xml:space="preserve"> nodes expanded" for Problem </w:t>
      </w:r>
      <w:r>
        <w:t>2</w:t>
      </w:r>
    </w:p>
    <w:p w:rsidR="00FE18EE" w:rsidRDefault="00FE18EE" w:rsidP="00FE18EE">
      <w:pPr>
        <w:keepNext/>
      </w:pPr>
      <w:r>
        <w:rPr>
          <w:noProof/>
        </w:rPr>
        <w:drawing>
          <wp:inline distT="0" distB="0" distL="0" distR="0" wp14:anchorId="015C0865" wp14:editId="12D055C5">
            <wp:extent cx="4816475" cy="2841625"/>
            <wp:effectExtent l="0" t="0" r="3175" b="158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79011B6-5672-41A4-B3DB-7D20DD972B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E18EE" w:rsidRPr="00FE18EE" w:rsidRDefault="00FE18EE" w:rsidP="00FE18EE">
      <w:pPr>
        <w:pStyle w:val="Caption"/>
      </w:pPr>
      <w:bookmarkStart w:id="3" w:name="_Ref50148315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3"/>
      <w:r w:rsidRPr="001512E2">
        <w:t>: Scatterplot "time elapsed" vs. "</w:t>
      </w:r>
      <w:proofErr w:type="spellStart"/>
      <w:r w:rsidRPr="001512E2">
        <w:t>nr</w:t>
      </w:r>
      <w:proofErr w:type="spellEnd"/>
      <w:r w:rsidRPr="001512E2">
        <w:t xml:space="preserve"> nodes expanded" for Problem </w:t>
      </w:r>
      <w:r>
        <w:t>3</w:t>
      </w:r>
    </w:p>
    <w:p w:rsidR="00CF3F0B" w:rsidRDefault="00CF3F0B" w:rsidP="001B5FB2"/>
    <w:p w:rsidR="00FE18EE" w:rsidRDefault="00FE18E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B5FB2" w:rsidRDefault="001B5FB2" w:rsidP="001B5FB2">
      <w:pPr>
        <w:pStyle w:val="Heading2"/>
      </w:pPr>
      <w:r>
        <w:lastRenderedPageBreak/>
        <w:t>Discussion</w:t>
      </w:r>
    </w:p>
    <w:p w:rsidR="005A19FF" w:rsidRDefault="005A19FF" w:rsidP="005A19FF">
      <w:r>
        <w:t xml:space="preserve">The </w:t>
      </w:r>
      <w:r w:rsidR="00A673AA">
        <w:t>analysis</w:t>
      </w:r>
      <w:r>
        <w:t xml:space="preserve"> show</w:t>
      </w:r>
      <w:r w:rsidR="00A673AA">
        <w:t>ed</w:t>
      </w:r>
      <w:r>
        <w:t xml:space="preserve"> that depending on whether we care about “</w:t>
      </w:r>
      <w:proofErr w:type="spellStart"/>
      <w:r>
        <w:t>nr</w:t>
      </w:r>
      <w:proofErr w:type="spellEnd"/>
      <w:r>
        <w:t xml:space="preserve"> node expansions” or “time elapsed” different searches are optimal. </w:t>
      </w:r>
      <w:r w:rsidR="00EE5F70">
        <w:t xml:space="preserve">A*-Search with </w:t>
      </w:r>
      <w:proofErr w:type="spellStart"/>
      <w:r w:rsidR="009309C2">
        <w:t>Plangraph</w:t>
      </w:r>
      <w:proofErr w:type="spellEnd"/>
      <w:r w:rsidR="009309C2">
        <w:t xml:space="preserve"> </w:t>
      </w:r>
      <w:proofErr w:type="spellStart"/>
      <w:r w:rsidR="00EE5F70">
        <w:t>Levelsum</w:t>
      </w:r>
      <w:proofErr w:type="spellEnd"/>
      <w:r w:rsidR="00EE5F70">
        <w:t xml:space="preserve"> heuristics is </w:t>
      </w:r>
      <w:r w:rsidR="00FF6088">
        <w:t xml:space="preserve">optimal if we </w:t>
      </w:r>
      <w:r w:rsidR="009309C2">
        <w:t>want</w:t>
      </w:r>
      <w:r w:rsidR="00FF6088">
        <w:t xml:space="preserve"> to minimize the number of expanded nodes. </w:t>
      </w:r>
      <w:r w:rsidR="00EE5F70">
        <w:t xml:space="preserve"> A*-Search with Ignore Preconditions heuristics is </w:t>
      </w:r>
      <w:r w:rsidR="00FF6088">
        <w:t>optimal if we instead optimize</w:t>
      </w:r>
      <w:r w:rsidR="009309C2">
        <w:t xml:space="preserve"> time elapsed</w:t>
      </w:r>
      <w:r w:rsidR="00FF6088">
        <w:t>.</w:t>
      </w:r>
      <w:r w:rsidR="00FF5A20">
        <w:t xml:space="preserve"> Note: Though time elapsed is the wall time I expect the CPU time not to be hugely different. Measuring CPU-cycles instead wall time would further clarify that claim.</w:t>
      </w:r>
    </w:p>
    <w:p w:rsidR="00295220" w:rsidRDefault="00295220" w:rsidP="005A19FF">
      <w:r>
        <w:t>I conclude:</w:t>
      </w:r>
    </w:p>
    <w:p w:rsidR="009309C2" w:rsidRDefault="009309C2" w:rsidP="00295220">
      <w:pPr>
        <w:pStyle w:val="ListParagraph"/>
        <w:numPr>
          <w:ilvl w:val="0"/>
          <w:numId w:val="1"/>
        </w:numPr>
      </w:pPr>
      <w:r>
        <w:t>Depth-First-Graph Search without heuristic doesn’t work at all.</w:t>
      </w:r>
    </w:p>
    <w:p w:rsidR="00295220" w:rsidRDefault="00A673AA" w:rsidP="00295220">
      <w:pPr>
        <w:pStyle w:val="ListParagraph"/>
        <w:numPr>
          <w:ilvl w:val="0"/>
          <w:numId w:val="1"/>
        </w:numPr>
      </w:pPr>
      <w:r>
        <w:t xml:space="preserve">Non-heuristic search is fast and yields good results for very easy problems. See </w:t>
      </w:r>
      <w:fldSimple w:instr=" REF _Ref501483040 ">
        <w:r>
          <w:t xml:space="preserve">Figure </w:t>
        </w:r>
        <w:r>
          <w:rPr>
            <w:noProof/>
          </w:rPr>
          <w:t>3</w:t>
        </w:r>
      </w:fldSimple>
      <w:r>
        <w:t xml:space="preserve"> where Breadth First and Uniform Cost Search are close to Ignore-Preconditions.</w:t>
      </w:r>
    </w:p>
    <w:p w:rsidR="00572A55" w:rsidRDefault="00C73C3F" w:rsidP="00295220">
      <w:pPr>
        <w:pStyle w:val="ListParagraph"/>
        <w:numPr>
          <w:ilvl w:val="0"/>
          <w:numId w:val="1"/>
        </w:numPr>
      </w:pPr>
      <w:r>
        <w:t xml:space="preserve">To make it more efficient a good heuristic is needed </w:t>
      </w:r>
      <w:sdt>
        <w:sdtPr>
          <w:id w:val="1692563835"/>
          <w:citation/>
        </w:sdtPr>
        <w:sdtContent>
          <w:r>
            <w:fldChar w:fldCharType="begin"/>
          </w:r>
          <w:r>
            <w:instrText xml:space="preserve">CITATION Rus \p 376 \l 2057 </w:instrText>
          </w:r>
          <w:r>
            <w:fldChar w:fldCharType="separate"/>
          </w:r>
          <w:r>
            <w:rPr>
              <w:noProof/>
            </w:rPr>
            <w:t>(Russel &amp; Norvig, 2016, p. 376)</w:t>
          </w:r>
          <w:r>
            <w:fldChar w:fldCharType="end"/>
          </w:r>
        </w:sdtContent>
      </w:sdt>
      <w:r>
        <w:t xml:space="preserve">.  </w:t>
      </w:r>
      <w:r w:rsidR="00A673AA">
        <w:t xml:space="preserve">See </w:t>
      </w:r>
      <w:fldSimple w:instr=" REF _Ref501483154 ">
        <w:r w:rsidR="00A673AA">
          <w:t xml:space="preserve">Figure </w:t>
        </w:r>
        <w:r w:rsidR="00A673AA">
          <w:rPr>
            <w:noProof/>
          </w:rPr>
          <w:t>4</w:t>
        </w:r>
      </w:fldSimple>
      <w:r w:rsidR="00A673AA">
        <w:t xml:space="preserve"> and </w:t>
      </w:r>
      <w:fldSimple w:instr=" REF _Ref501483157 ">
        <w:r w:rsidR="00A673AA">
          <w:t xml:space="preserve">Figure </w:t>
        </w:r>
        <w:r w:rsidR="00A673AA">
          <w:rPr>
            <w:noProof/>
          </w:rPr>
          <w:t>5</w:t>
        </w:r>
      </w:fldSimple>
      <w:r w:rsidR="00A673AA">
        <w:t xml:space="preserve"> where a heuristic search is better </w:t>
      </w:r>
      <w:r w:rsidR="00BF68E6">
        <w:t>independent of whether</w:t>
      </w:r>
      <w:r w:rsidR="00A673AA">
        <w:t xml:space="preserve"> time elapsed or </w:t>
      </w:r>
      <w:proofErr w:type="spellStart"/>
      <w:r w:rsidR="00A673AA">
        <w:t>nr</w:t>
      </w:r>
      <w:proofErr w:type="spellEnd"/>
      <w:r w:rsidR="00A673AA">
        <w:t xml:space="preserve"> nodes expanded is important.</w:t>
      </w:r>
    </w:p>
    <w:p w:rsidR="00572A55" w:rsidRDefault="00572A55" w:rsidP="00295220">
      <w:pPr>
        <w:pStyle w:val="ListParagraph"/>
        <w:numPr>
          <w:ilvl w:val="0"/>
          <w:numId w:val="1"/>
        </w:numPr>
      </w:pPr>
      <w:r>
        <w:t>A*-search with</w:t>
      </w:r>
      <w:r w:rsidR="0025699B">
        <w:t xml:space="preserve"> the </w:t>
      </w:r>
      <w:proofErr w:type="spellStart"/>
      <w:r w:rsidR="0025699B">
        <w:t>Plangraph</w:t>
      </w:r>
      <w:proofErr w:type="spellEnd"/>
      <w:r>
        <w:t xml:space="preserve"> </w:t>
      </w:r>
      <w:proofErr w:type="spellStart"/>
      <w:r>
        <w:t>Levelsum</w:t>
      </w:r>
      <w:proofErr w:type="spellEnd"/>
      <w:r w:rsidR="00107425">
        <w:t xml:space="preserve"> heuristic</w:t>
      </w:r>
      <w:r>
        <w:t xml:space="preserve"> is </w:t>
      </w:r>
      <w:r w:rsidR="00C57251">
        <w:t xml:space="preserve">as expected giving good results even it’s inadmissible. </w:t>
      </w:r>
      <w:r w:rsidR="009309C2">
        <w:t xml:space="preserve">A </w:t>
      </w:r>
      <w:proofErr w:type="spellStart"/>
      <w:r w:rsidR="009309C2">
        <w:t>Plangraph</w:t>
      </w:r>
      <w:proofErr w:type="spellEnd"/>
      <w:r w:rsidR="009309C2">
        <w:t xml:space="preserve"> increases the accuracy of the estimates </w:t>
      </w:r>
      <w:sdt>
        <w:sdtPr>
          <w:id w:val="294265388"/>
          <w:citation/>
        </w:sdtPr>
        <w:sdtContent>
          <w:r w:rsidR="009309C2">
            <w:fldChar w:fldCharType="begin"/>
          </w:r>
          <w:r w:rsidR="009309C2">
            <w:instrText xml:space="preserve">CITATION Rus \p 379 \l 2057 </w:instrText>
          </w:r>
          <w:r w:rsidR="009309C2">
            <w:fldChar w:fldCharType="separate"/>
          </w:r>
          <w:r w:rsidR="009309C2">
            <w:rPr>
              <w:noProof/>
            </w:rPr>
            <w:t>(Russel &amp; Norvig, 2016, p. 379)</w:t>
          </w:r>
          <w:r w:rsidR="009309C2">
            <w:fldChar w:fldCharType="end"/>
          </w:r>
        </w:sdtContent>
      </w:sdt>
      <w:r w:rsidR="009309C2">
        <w:t xml:space="preserve"> which</w:t>
      </w:r>
      <w:r w:rsidR="00BF68E6">
        <w:t xml:space="preserve"> can be seen in the </w:t>
      </w:r>
      <w:r w:rsidR="009309C2">
        <w:t xml:space="preserve">minimal number of nodes </w:t>
      </w:r>
      <w:r w:rsidR="00BF68E6">
        <w:t>expanded.</w:t>
      </w:r>
    </w:p>
    <w:p w:rsidR="00572A55" w:rsidRDefault="00572A55" w:rsidP="00295220">
      <w:pPr>
        <w:pStyle w:val="ListParagraph"/>
        <w:numPr>
          <w:ilvl w:val="0"/>
          <w:numId w:val="1"/>
        </w:numPr>
      </w:pPr>
      <w:r>
        <w:t>A*-search with</w:t>
      </w:r>
      <w:r w:rsidR="0025699B">
        <w:t xml:space="preserve"> the</w:t>
      </w:r>
      <w:r>
        <w:t xml:space="preserve"> Ignore Preconditions</w:t>
      </w:r>
      <w:r w:rsidR="00107425">
        <w:t xml:space="preserve"> heuristic</w:t>
      </w:r>
      <w:r>
        <w:t xml:space="preserve"> </w:t>
      </w:r>
      <w:r w:rsidR="00C57251">
        <w:t xml:space="preserve">is quicker but less accurate as the </w:t>
      </w:r>
      <w:proofErr w:type="spellStart"/>
      <w:r w:rsidR="00C57251">
        <w:t>Plangraph</w:t>
      </w:r>
      <w:proofErr w:type="spellEnd"/>
      <w:r w:rsidR="00C57251">
        <w:t xml:space="preserve"> </w:t>
      </w:r>
      <w:proofErr w:type="spellStart"/>
      <w:r w:rsidR="00C57251">
        <w:t>Levelsum</w:t>
      </w:r>
      <w:proofErr w:type="spellEnd"/>
      <w:r w:rsidR="00C57251">
        <w:t xml:space="preserve"> heuristic. Mo</w:t>
      </w:r>
      <w:bookmarkStart w:id="4" w:name="_GoBack"/>
      <w:bookmarkEnd w:id="4"/>
      <w:r w:rsidR="00C57251">
        <w:t>re node</w:t>
      </w:r>
      <w:r w:rsidR="009309C2">
        <w:t>s</w:t>
      </w:r>
      <w:r w:rsidR="00C57251">
        <w:t xml:space="preserve"> are therefor</w:t>
      </w:r>
      <w:r w:rsidR="00445B4F">
        <w:t>e</w:t>
      </w:r>
      <w:r w:rsidR="00C57251">
        <w:t xml:space="preserve"> expanded but overall less CPU cycles are needed</w:t>
      </w:r>
      <w:r w:rsidR="00BF68E6">
        <w:t xml:space="preserve">. This might be because no </w:t>
      </w:r>
      <w:proofErr w:type="spellStart"/>
      <w:r w:rsidR="00C57251">
        <w:t>Plangraph</w:t>
      </w:r>
      <w:proofErr w:type="spellEnd"/>
      <w:r w:rsidR="00C57251">
        <w:t xml:space="preserve"> needs to be constructed.</w:t>
      </w:r>
    </w:p>
    <w:p w:rsidR="00295220" w:rsidRDefault="00295220" w:rsidP="005A19FF"/>
    <w:sectPr w:rsidR="00295220" w:rsidSect="003D7D1A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87F" w:rsidRDefault="0093387F" w:rsidP="008E6A55">
      <w:pPr>
        <w:spacing w:after="0" w:line="240" w:lineRule="auto"/>
      </w:pPr>
      <w:r>
        <w:separator/>
      </w:r>
    </w:p>
  </w:endnote>
  <w:endnote w:type="continuationSeparator" w:id="0">
    <w:p w:rsidR="0093387F" w:rsidRDefault="0093387F" w:rsidP="008E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8E6A55" w:rsidTr="008E6A55">
      <w:tc>
        <w:tcPr>
          <w:tcW w:w="901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E6A55" w:rsidRDefault="008E6A55" w:rsidP="008E6A55">
          <w:pPr>
            <w:pStyle w:val="Footer"/>
          </w:pPr>
          <w:r>
            <w:t xml:space="preserve">Jörg Jenni, The Old Curates House, Horton Street, Heckmondwike, WF16 0LL, United Kingdom </w:t>
          </w:r>
        </w:p>
        <w:p w:rsidR="008E6A55" w:rsidRDefault="008E6A55" w:rsidP="008E6A55">
          <w:pPr>
            <w:pStyle w:val="Footer"/>
          </w:pPr>
          <w:r>
            <w:t>Tel: +44 (0) 7872 463615</w:t>
          </w:r>
        </w:p>
        <w:p w:rsidR="008E6A55" w:rsidRDefault="008E6A55" w:rsidP="008E6A55">
          <w:pPr>
            <w:pStyle w:val="Footer"/>
          </w:pPr>
          <w:r>
            <w:t>Mail: jjenni@gmx.ch</w:t>
          </w:r>
        </w:p>
      </w:tc>
    </w:tr>
  </w:tbl>
  <w:p w:rsidR="008E6A55" w:rsidRPr="008E6A55" w:rsidRDefault="008E6A55" w:rsidP="008E6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87F" w:rsidRDefault="0093387F" w:rsidP="008E6A55">
      <w:pPr>
        <w:spacing w:after="0" w:line="240" w:lineRule="auto"/>
      </w:pPr>
      <w:r>
        <w:separator/>
      </w:r>
    </w:p>
  </w:footnote>
  <w:footnote w:type="continuationSeparator" w:id="0">
    <w:p w:rsidR="0093387F" w:rsidRDefault="0093387F" w:rsidP="008E6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63B7"/>
    <w:multiLevelType w:val="hybridMultilevel"/>
    <w:tmpl w:val="7520C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12"/>
    <w:rsid w:val="00080EB0"/>
    <w:rsid w:val="000856E0"/>
    <w:rsid w:val="000D517A"/>
    <w:rsid w:val="00107425"/>
    <w:rsid w:val="0012175F"/>
    <w:rsid w:val="001B5FB2"/>
    <w:rsid w:val="001E1690"/>
    <w:rsid w:val="001F5F71"/>
    <w:rsid w:val="00240400"/>
    <w:rsid w:val="0024473A"/>
    <w:rsid w:val="0025699B"/>
    <w:rsid w:val="00295220"/>
    <w:rsid w:val="002D5048"/>
    <w:rsid w:val="003D7D1A"/>
    <w:rsid w:val="00443DEE"/>
    <w:rsid w:val="00445B4F"/>
    <w:rsid w:val="00475110"/>
    <w:rsid w:val="004B45CF"/>
    <w:rsid w:val="004D6ED7"/>
    <w:rsid w:val="004F07EC"/>
    <w:rsid w:val="00572A55"/>
    <w:rsid w:val="00580BB6"/>
    <w:rsid w:val="005A19FF"/>
    <w:rsid w:val="005A7CF6"/>
    <w:rsid w:val="005B10F2"/>
    <w:rsid w:val="0062239B"/>
    <w:rsid w:val="00663C19"/>
    <w:rsid w:val="006939B1"/>
    <w:rsid w:val="006B1459"/>
    <w:rsid w:val="006C427D"/>
    <w:rsid w:val="006C4F66"/>
    <w:rsid w:val="00701382"/>
    <w:rsid w:val="00772602"/>
    <w:rsid w:val="008B3EA6"/>
    <w:rsid w:val="008E0860"/>
    <w:rsid w:val="008E6A55"/>
    <w:rsid w:val="009309C2"/>
    <w:rsid w:val="0093387F"/>
    <w:rsid w:val="009A7955"/>
    <w:rsid w:val="009F07CD"/>
    <w:rsid w:val="00A673AA"/>
    <w:rsid w:val="00B5035B"/>
    <w:rsid w:val="00B8351B"/>
    <w:rsid w:val="00B83C95"/>
    <w:rsid w:val="00BB04C5"/>
    <w:rsid w:val="00BB4650"/>
    <w:rsid w:val="00BF68E6"/>
    <w:rsid w:val="00C005A3"/>
    <w:rsid w:val="00C57251"/>
    <w:rsid w:val="00C73C3F"/>
    <w:rsid w:val="00CA1C3A"/>
    <w:rsid w:val="00CF3F0B"/>
    <w:rsid w:val="00D0789F"/>
    <w:rsid w:val="00D10642"/>
    <w:rsid w:val="00D23BAA"/>
    <w:rsid w:val="00D60C11"/>
    <w:rsid w:val="00D670D2"/>
    <w:rsid w:val="00DC5465"/>
    <w:rsid w:val="00EC13A0"/>
    <w:rsid w:val="00EE5F70"/>
    <w:rsid w:val="00EF53FC"/>
    <w:rsid w:val="00F10A12"/>
    <w:rsid w:val="00FB25B2"/>
    <w:rsid w:val="00FB5488"/>
    <w:rsid w:val="00FE18EE"/>
    <w:rsid w:val="00FF5A20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47C8F6"/>
  <w15:chartTrackingRefBased/>
  <w15:docId w15:val="{0E610969-D418-4C73-9CD4-08730F33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B25B2"/>
    <w:rPr>
      <w:color w:val="0000FF"/>
      <w:u w:val="single"/>
    </w:rPr>
  </w:style>
  <w:style w:type="character" w:customStyle="1" w:styleId="text">
    <w:name w:val="text"/>
    <w:basedOn w:val="DefaultParagraphFont"/>
    <w:rsid w:val="00FB25B2"/>
  </w:style>
  <w:style w:type="character" w:customStyle="1" w:styleId="Heading3Char">
    <w:name w:val="Heading 3 Char"/>
    <w:basedOn w:val="DefaultParagraphFont"/>
    <w:link w:val="Heading3"/>
    <w:uiPriority w:val="9"/>
    <w:rsid w:val="00663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55"/>
  </w:style>
  <w:style w:type="paragraph" w:styleId="Footer">
    <w:name w:val="footer"/>
    <w:basedOn w:val="Normal"/>
    <w:link w:val="FooterChar"/>
    <w:uiPriority w:val="99"/>
    <w:unhideWhenUsed/>
    <w:rsid w:val="008E6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55"/>
  </w:style>
  <w:style w:type="table" w:styleId="TableGrid">
    <w:name w:val="Table Grid"/>
    <w:basedOn w:val="TableNormal"/>
    <w:uiPriority w:val="39"/>
    <w:rsid w:val="008E6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3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2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letters\vorlage\note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jj\aind\projects\AIND-Planning\heuristic_analysis\planning%20solutios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jj\aind\projects\AIND-Planning\heuristic_analysis\planning%20solutios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jj\aind\projects\AIND-Planning\heuristic_analysis\planning%20solutios%20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Optimality Problem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5315453729129"/>
          <c:y val="0.14462041965424713"/>
          <c:w val="0.85066028578991892"/>
          <c:h val="0.70759653367351416"/>
        </c:manualLayout>
      </c:layout>
      <c:scatterChart>
        <c:scatterStyle val="lineMarker"/>
        <c:varyColors val="0"/>
        <c:ser>
          <c:idx val="0"/>
          <c:order val="0"/>
          <c:tx>
            <c:strRef>
              <c:f>'Plot Problem 1'!$B$1</c:f>
              <c:strCache>
                <c:ptCount val="1"/>
                <c:pt idx="0">
                  <c:v>Optimality Node expansions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4.7222222222222221E-2"/>
                  <c:y val="-1.851851851851851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breadth_first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89F-474A-A02B-6766F94AEF5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depth_first_graph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89F-474A-A02B-6766F94AEF56}"/>
                </c:ext>
              </c:extLst>
            </c:dLbl>
            <c:dLbl>
              <c:idx val="2"/>
              <c:layout>
                <c:manualLayout>
                  <c:x val="9.7220034995625041E-3"/>
                  <c:y val="5.324074074074074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baseline="0">
                        <a:effectLst/>
                      </a:rPr>
                      <a:t>uniform_cost_search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36111111111111"/>
                      <c:h val="8.319444444444444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F89F-474A-A02B-6766F94AEF56}"/>
                </c:ext>
              </c:extLst>
            </c:dLbl>
            <c:dLbl>
              <c:idx val="3"/>
              <c:layout>
                <c:manualLayout>
                  <c:x val="0.05"/>
                  <c:y val="1.8226888305628463E-7"/>
                </c:manualLayout>
              </c:layout>
              <c:tx>
                <c:rich>
                  <a:bodyPr/>
                  <a:lstStyle/>
                  <a:p>
                    <a:fld id="{0665C7DF-AF98-4E9D-81B4-1359A61B0C82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930555555555558"/>
                      <c:h val="6.4745552639253412E-2"/>
                    </c:manualLayout>
                  </c15:layout>
                  <c15:dlblFieldTable>
                    <c15:dlblFTEntry>
                      <c15:txfldGUID>{0665C7DF-AF98-4E9D-81B4-1359A61B0C82}</c15:txfldGUID>
                      <c15:f>'[planning solutios analysis.xlsx]Plot Problem 1'!$A$5</c15:f>
                      <c15:dlblFieldTableCache>
                        <c:ptCount val="1"/>
                        <c:pt idx="0">
                          <c:v>h_ignore_preconditions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3-F89F-474A-A02B-6766F94AEF56}"/>
                </c:ext>
              </c:extLst>
            </c:dLbl>
            <c:dLbl>
              <c:idx val="4"/>
              <c:layout>
                <c:manualLayout>
                  <c:x val="-0.18888888888888891"/>
                  <c:y val="-1.8518336249635461E-2"/>
                </c:manualLayout>
              </c:layout>
              <c:tx>
                <c:rich>
                  <a:bodyPr/>
                  <a:lstStyle/>
                  <a:p>
                    <a:fld id="{7FE95BE8-9B83-46AA-A893-CC7CF52AF27D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8719444444444444"/>
                      <c:h val="6.4745552639253412E-2"/>
                    </c:manualLayout>
                  </c15:layout>
                  <c15:dlblFieldTable>
                    <c15:dlblFTEntry>
                      <c15:txfldGUID>{7FE95BE8-9B83-46AA-A893-CC7CF52AF27D}</c15:txfldGUID>
                      <c15:f>'[planning solutios analysis.xlsx]Plot Problem 1'!$A$6</c15:f>
                      <c15:dlblFieldTableCache>
                        <c:ptCount val="1"/>
                        <c:pt idx="0">
                          <c:v>h_pg_levelsum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4-F89F-474A-A02B-6766F94AEF5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'Plot Problem 1'!$B$2:$B$6</c:f>
              <c:numCache>
                <c:formatCode>General</c:formatCode>
                <c:ptCount val="5"/>
                <c:pt idx="0">
                  <c:v>25.6</c:v>
                </c:pt>
                <c:pt idx="1">
                  <c:v>4.7</c:v>
                </c:pt>
                <c:pt idx="2">
                  <c:v>20</c:v>
                </c:pt>
                <c:pt idx="3">
                  <c:v>26.8</c:v>
                </c:pt>
                <c:pt idx="4">
                  <c:v>100</c:v>
                </c:pt>
              </c:numCache>
            </c:numRef>
          </c:xVal>
          <c:yVal>
            <c:numRef>
              <c:f>'Plot Problem 1'!$C$2:$C$6</c:f>
              <c:numCache>
                <c:formatCode>General</c:formatCode>
                <c:ptCount val="5"/>
                <c:pt idx="0">
                  <c:v>49.5</c:v>
                </c:pt>
                <c:pt idx="1">
                  <c:v>9</c:v>
                </c:pt>
                <c:pt idx="2">
                  <c:v>41.5</c:v>
                </c:pt>
                <c:pt idx="3">
                  <c:v>43.9</c:v>
                </c:pt>
                <c:pt idx="4">
                  <c:v>1.4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89F-474A-A02B-6766F94AEF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801040"/>
        <c:axId val="687802352"/>
      </c:scatterChart>
      <c:valAx>
        <c:axId val="687801040"/>
        <c:scaling>
          <c:orientation val="minMax"/>
          <c:max val="1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</a:t>
                </a:r>
                <a:r>
                  <a:rPr lang="en-GB" baseline="0"/>
                  <a:t> Nr Node Expansions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2352"/>
        <c:crosses val="autoZero"/>
        <c:crossBetween val="midCat"/>
      </c:valAx>
      <c:valAx>
        <c:axId val="68780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 Time</a:t>
                </a:r>
                <a:r>
                  <a:rPr lang="en-GB" baseline="0"/>
                  <a:t> Elapsed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Optimality Problem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5315453729129"/>
          <c:y val="0.10886622971011307"/>
          <c:w val="0.85066028578991892"/>
          <c:h val="0.74335072361764831"/>
        </c:manualLayout>
      </c:layout>
      <c:scatterChart>
        <c:scatterStyle val="lineMarker"/>
        <c:varyColors val="0"/>
        <c:ser>
          <c:idx val="0"/>
          <c:order val="0"/>
          <c:tx>
            <c:strRef>
              <c:f>'Plot Problem 2'!$B$1</c:f>
              <c:strCache>
                <c:ptCount val="1"/>
                <c:pt idx="0">
                  <c:v>Optimality Node expansions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4.7222222222222221E-2"/>
                  <c:y val="-1.851851851851851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breadth_first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54A-42CD-BC8A-54EFCFAE1F2B}"/>
                </c:ext>
              </c:extLst>
            </c:dLbl>
            <c:dLbl>
              <c:idx val="1"/>
              <c:layout>
                <c:manualLayout>
                  <c:x val="4.4825313117996042E-2"/>
                  <c:y val="-3.128491620111748E-2"/>
                </c:manualLayout>
              </c:layout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depth_first_graph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54A-42CD-BC8A-54EFCFAE1F2B}"/>
                </c:ext>
              </c:extLst>
            </c:dLbl>
            <c:dLbl>
              <c:idx val="2"/>
              <c:layout>
                <c:manualLayout>
                  <c:x val="9.7220034995625041E-3"/>
                  <c:y val="5.324074074074074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baseline="0">
                        <a:effectLst/>
                      </a:rPr>
                      <a:t>uniform_cost_search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36111111111111"/>
                      <c:h val="8.319444444444444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754A-42CD-BC8A-54EFCFAE1F2B}"/>
                </c:ext>
              </c:extLst>
            </c:dLbl>
            <c:dLbl>
              <c:idx val="3"/>
              <c:layout>
                <c:manualLayout>
                  <c:x val="0.05"/>
                  <c:y val="1.8226888305628463E-7"/>
                </c:manualLayout>
              </c:layout>
              <c:tx>
                <c:rich>
                  <a:bodyPr/>
                  <a:lstStyle/>
                  <a:p>
                    <a:fld id="{0665C7DF-AF98-4E9D-81B4-1359A61B0C82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930555555555558"/>
                      <c:h val="6.4745552639253412E-2"/>
                    </c:manualLayout>
                  </c15:layout>
                  <c15:dlblFieldTable>
                    <c15:dlblFTEntry>
                      <c15:txfldGUID>{0665C7DF-AF98-4E9D-81B4-1359A61B0C82}</c15:txfldGUID>
                      <c15:f>'[planning solutios analysis.xlsx]Plot Problem 2'!$A$5</c15:f>
                      <c15:dlblFieldTableCache>
                        <c:ptCount val="1"/>
                        <c:pt idx="0">
                          <c:v>h_ignore_preconditions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3-754A-42CD-BC8A-54EFCFAE1F2B}"/>
                </c:ext>
              </c:extLst>
            </c:dLbl>
            <c:dLbl>
              <c:idx val="4"/>
              <c:layout>
                <c:manualLayout>
                  <c:x val="-0.18888888888888891"/>
                  <c:y val="-1.8518336249635461E-2"/>
                </c:manualLayout>
              </c:layout>
              <c:tx>
                <c:rich>
                  <a:bodyPr/>
                  <a:lstStyle/>
                  <a:p>
                    <a:fld id="{7FE95BE8-9B83-46AA-A893-CC7CF52AF27D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8719444444444444"/>
                      <c:h val="6.4745552639253412E-2"/>
                    </c:manualLayout>
                  </c15:layout>
                  <c15:dlblFieldTable>
                    <c15:dlblFTEntry>
                      <c15:txfldGUID>{7FE95BE8-9B83-46AA-A893-CC7CF52AF27D}</c15:txfldGUID>
                      <c15:f>'[planning solutios analysis.xlsx]Plot Problem 2'!$A$6</c15:f>
                      <c15:dlblFieldTableCache>
                        <c:ptCount val="1"/>
                        <c:pt idx="0">
                          <c:v>h_pg_levelsum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4-754A-42CD-BC8A-54EFCFAE1F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'Plot Problem 2'!$B$2:$B$6</c:f>
              <c:numCache>
                <c:formatCode>General</c:formatCode>
                <c:ptCount val="5"/>
                <c:pt idx="0">
                  <c:v>2.6</c:v>
                </c:pt>
                <c:pt idx="1">
                  <c:v>0</c:v>
                </c:pt>
                <c:pt idx="2">
                  <c:v>1.8</c:v>
                </c:pt>
                <c:pt idx="3">
                  <c:v>5.9</c:v>
                </c:pt>
                <c:pt idx="4">
                  <c:v>100</c:v>
                </c:pt>
              </c:numCache>
            </c:numRef>
          </c:xVal>
          <c:yVal>
            <c:numRef>
              <c:f>'Plot Problem 2'!$C$2:$C$6</c:f>
              <c:numCache>
                <c:formatCode>General</c:formatCode>
                <c:ptCount val="5"/>
                <c:pt idx="0">
                  <c:v>37.799999999999997</c:v>
                </c:pt>
                <c:pt idx="1">
                  <c:v>0</c:v>
                </c:pt>
                <c:pt idx="2">
                  <c:v>26.8</c:v>
                </c:pt>
                <c:pt idx="3">
                  <c:v>63.7</c:v>
                </c:pt>
                <c:pt idx="4">
                  <c:v>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54A-42CD-BC8A-54EFCFAE1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801040"/>
        <c:axId val="687802352"/>
      </c:scatterChart>
      <c:valAx>
        <c:axId val="687801040"/>
        <c:scaling>
          <c:orientation val="minMax"/>
          <c:max val="1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</a:t>
                </a:r>
                <a:r>
                  <a:rPr lang="en-GB" baseline="0"/>
                  <a:t> Nr Node Expansions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2352"/>
        <c:crosses val="autoZero"/>
        <c:crossBetween val="midCat"/>
      </c:valAx>
      <c:valAx>
        <c:axId val="68780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 Time</a:t>
                </a:r>
                <a:r>
                  <a:rPr lang="en-GB" baseline="0"/>
                  <a:t> Elapsed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Optimality Problem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5315453729129"/>
          <c:y val="0.13568187216821362"/>
          <c:w val="0.85066028578991892"/>
          <c:h val="0.71653508115954767"/>
        </c:manualLayout>
      </c:layout>
      <c:scatterChart>
        <c:scatterStyle val="lineMarker"/>
        <c:varyColors val="0"/>
        <c:ser>
          <c:idx val="0"/>
          <c:order val="0"/>
          <c:tx>
            <c:strRef>
              <c:f>'Plot Problem 3'!$B$1</c:f>
              <c:strCache>
                <c:ptCount val="1"/>
                <c:pt idx="0">
                  <c:v>Optimality Node expansions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4.7222222222222221E-2"/>
                  <c:y val="-1.851851851851851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breadth_first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0B9-4F8F-8FB1-418DF06E8F9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depth_first_graph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0B9-4F8F-8FB1-418DF06E8F96}"/>
                </c:ext>
              </c:extLst>
            </c:dLbl>
            <c:dLbl>
              <c:idx val="2"/>
              <c:layout>
                <c:manualLayout>
                  <c:x val="9.7220034995625041E-3"/>
                  <c:y val="5.324074074074074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900" b="0" i="0" u="none" strike="noStrike" baseline="0">
                        <a:effectLst/>
                      </a:rPr>
                      <a:t>uniform_cost_search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936111111111111"/>
                      <c:h val="8.319444444444444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D0B9-4F8F-8FB1-418DF06E8F96}"/>
                </c:ext>
              </c:extLst>
            </c:dLbl>
            <c:dLbl>
              <c:idx val="3"/>
              <c:layout>
                <c:manualLayout>
                  <c:x val="0.05"/>
                  <c:y val="1.8226888305628463E-7"/>
                </c:manualLayout>
              </c:layout>
              <c:tx>
                <c:rich>
                  <a:bodyPr/>
                  <a:lstStyle/>
                  <a:p>
                    <a:fld id="{0665C7DF-AF98-4E9D-81B4-1359A61B0C82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6930555555555558"/>
                      <c:h val="6.4745552639253412E-2"/>
                    </c:manualLayout>
                  </c15:layout>
                  <c15:dlblFieldTable>
                    <c15:dlblFTEntry>
                      <c15:txfldGUID>{0665C7DF-AF98-4E9D-81B4-1359A61B0C82}</c15:txfldGUID>
                      <c15:f>'[planning solutios analysis.xlsx]Plot Problem 3'!$A$5</c15:f>
                      <c15:dlblFieldTableCache>
                        <c:ptCount val="1"/>
                        <c:pt idx="0">
                          <c:v>h_ignore_preconditions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3-D0B9-4F8F-8FB1-418DF06E8F96}"/>
                </c:ext>
              </c:extLst>
            </c:dLbl>
            <c:dLbl>
              <c:idx val="4"/>
              <c:layout>
                <c:manualLayout>
                  <c:x val="-0.18888888888888891"/>
                  <c:y val="-1.8518336249635461E-2"/>
                </c:manualLayout>
              </c:layout>
              <c:tx>
                <c:rich>
                  <a:bodyPr/>
                  <a:lstStyle/>
                  <a:p>
                    <a:fld id="{7FE95BE8-9B83-46AA-A893-CC7CF52AF27D}" type="CELLREF">
                      <a:rPr lang="en-US"/>
                      <a:pPr/>
                      <a:t>[CELLREF]</a:t>
                    </a:fld>
                    <a:endParaRPr lang="en-GB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8719444444444444"/>
                      <c:h val="6.4745552639253412E-2"/>
                    </c:manualLayout>
                  </c15:layout>
                  <c15:dlblFieldTable>
                    <c15:dlblFTEntry>
                      <c15:txfldGUID>{7FE95BE8-9B83-46AA-A893-CC7CF52AF27D}</c15:txfldGUID>
                      <c15:f>'[planning solutios analysis.xlsx]Plot Problem 3'!$A$6</c15:f>
                      <c15:dlblFieldTableCache>
                        <c:ptCount val="1"/>
                        <c:pt idx="0">
                          <c:v>h_pg_levelsum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4-D0B9-4F8F-8FB1-418DF06E8F9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'Plot Problem 3'!$B$2:$B$6</c:f>
              <c:numCache>
                <c:formatCode>General</c:formatCode>
                <c:ptCount val="5"/>
                <c:pt idx="0">
                  <c:v>2.2000000000000002</c:v>
                </c:pt>
                <c:pt idx="1">
                  <c:v>0.1</c:v>
                </c:pt>
                <c:pt idx="2">
                  <c:v>1.7</c:v>
                </c:pt>
                <c:pt idx="3">
                  <c:v>6.3</c:v>
                </c:pt>
                <c:pt idx="4">
                  <c:v>100</c:v>
                </c:pt>
              </c:numCache>
            </c:numRef>
          </c:xVal>
          <c:yVal>
            <c:numRef>
              <c:f>'Plot Problem 3'!$C$2:$C$6</c:f>
              <c:numCache>
                <c:formatCode>General</c:formatCode>
                <c:ptCount val="5"/>
                <c:pt idx="0">
                  <c:v>4</c:v>
                </c:pt>
                <c:pt idx="1">
                  <c:v>0.1</c:v>
                </c:pt>
                <c:pt idx="2">
                  <c:v>3.2</c:v>
                </c:pt>
                <c:pt idx="3">
                  <c:v>7.5</c:v>
                </c:pt>
                <c:pt idx="4">
                  <c:v>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0B9-4F8F-8FB1-418DF06E8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7801040"/>
        <c:axId val="687802352"/>
      </c:scatterChart>
      <c:valAx>
        <c:axId val="687801040"/>
        <c:scaling>
          <c:orientation val="minMax"/>
          <c:max val="1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</a:t>
                </a:r>
                <a:r>
                  <a:rPr lang="en-GB" baseline="0"/>
                  <a:t> Nr Node Expansions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2352"/>
        <c:crosses val="autoZero"/>
        <c:crossBetween val="midCat"/>
      </c:valAx>
      <c:valAx>
        <c:axId val="68780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Optimality Time</a:t>
                </a:r>
                <a:r>
                  <a:rPr lang="en-GB" baseline="0"/>
                  <a:t> Elapsed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80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</b:Tag>
    <b:SourceType>BookSection</b:SourceType>
    <b:Guid>{D4ADBED4-9F50-496F-ADA7-6D6117201E34}</b:Guid>
    <b:BookTitle>Artificial Intelligence A Modern Approach</b:BookTitle>
    <b:Author>
      <b:Author>
        <b:NameList>
          <b:Person>
            <b:Last>Russel</b:Last>
          </b:Person>
          <b:Person>
            <b:Last>Norvig</b:Last>
          </b:Person>
        </b:NameList>
      </b:Author>
    </b:Author>
    <b:Year>2016</b:Year>
    <b:RefOrder>1</b:RefOrder>
  </b:Source>
</b:Sources>
</file>

<file path=customXml/itemProps1.xml><?xml version="1.0" encoding="utf-8"?>
<ds:datastoreItem xmlns:ds="http://schemas.openxmlformats.org/officeDocument/2006/customXml" ds:itemID="{6C240F6A-6C15-487A-8264-9732AC29A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notes.dotx</Template>
  <TotalTime>708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Jenni</dc:creator>
  <cp:keywords/>
  <dc:description/>
  <cp:lastModifiedBy>Jorg Jenni</cp:lastModifiedBy>
  <cp:revision>17</cp:revision>
  <cp:lastPrinted>2017-12-14T19:47:00Z</cp:lastPrinted>
  <dcterms:created xsi:type="dcterms:W3CDTF">2017-12-13T16:44:00Z</dcterms:created>
  <dcterms:modified xsi:type="dcterms:W3CDTF">2017-12-19T21:52:00Z</dcterms:modified>
</cp:coreProperties>
</file>